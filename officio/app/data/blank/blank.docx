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F73" w:rsidRDefault="00300F73"/>
    <w:sectPr w:rsidR="00300F73" w:rsidSect="004E519E">
      <w:headerReference w:type="default" r:id="rId6"/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F73" w:rsidRDefault="00300F73" w:rsidP="004E519E">
      <w:r>
        <w:separator/>
      </w:r>
    </w:p>
  </w:endnote>
  <w:endnote w:type="continuationSeparator" w:id="1">
    <w:p w:rsidR="00300F73" w:rsidRDefault="00300F73" w:rsidP="004E5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F73" w:rsidRDefault="00300F7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F73" w:rsidRDefault="00300F73" w:rsidP="004E519E">
      <w:r>
        <w:separator/>
      </w:r>
    </w:p>
  </w:footnote>
  <w:footnote w:type="continuationSeparator" w:id="1">
    <w:p w:rsidR="00300F73" w:rsidRDefault="00300F73" w:rsidP="004E51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F73" w:rsidRDefault="00300F7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519E"/>
    <w:rsid w:val="00084691"/>
    <w:rsid w:val="00300F73"/>
    <w:rsid w:val="00314293"/>
    <w:rsid w:val="004E519E"/>
    <w:rsid w:val="006F188C"/>
    <w:rsid w:val="00A77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19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>SAGA Software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madeinua</dc:creator>
  <cp:keywords/>
  <dc:description/>
  <cp:lastModifiedBy>Artem</cp:lastModifiedBy>
  <cp:revision>2</cp:revision>
  <dcterms:created xsi:type="dcterms:W3CDTF">2009-04-27T08:45:00Z</dcterms:created>
  <dcterms:modified xsi:type="dcterms:W3CDTF">2009-04-27T08:45:00Z</dcterms:modified>
</cp:coreProperties>
</file>